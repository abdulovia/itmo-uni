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2CED" w14:textId="77777777" w:rsidR="00897D41" w:rsidRPr="004D70A3" w:rsidRDefault="000410EB" w:rsidP="000410EB">
      <w:pPr>
        <w:spacing w:after="3000" w:line="240" w:lineRule="auto"/>
        <w:jc w:val="center"/>
        <w:rPr>
          <w:rFonts w:ascii="Arial" w:hAnsi="Arial" w:cs="Arial"/>
          <w:sz w:val="36"/>
          <w:szCs w:val="36"/>
        </w:rPr>
      </w:pPr>
      <w:r w:rsidRPr="004D70A3">
        <w:rPr>
          <w:rFonts w:ascii="Arial" w:hAnsi="Arial" w:cs="Arial"/>
          <w:sz w:val="36"/>
          <w:szCs w:val="36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5CB681A" w14:textId="3648F904" w:rsidR="00F37F19" w:rsidRPr="000D2C40" w:rsidRDefault="004D70A3" w:rsidP="000410EB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Домашнее задание</w:t>
      </w:r>
    </w:p>
    <w:sdt>
      <w:sdtPr>
        <w:rPr>
          <w:rFonts w:ascii="Arial" w:hAnsi="Arial" w:cs="Arial"/>
          <w:b/>
          <w:sz w:val="40"/>
          <w:szCs w:val="40"/>
        </w:rPr>
        <w:id w:val="-63487606"/>
        <w:placeholder>
          <w:docPart w:val="75524F1EA16A1F49BEF6D2520CCCCC8D"/>
        </w:placeholder>
      </w:sdtPr>
      <w:sdtContent>
        <w:p w14:paraId="6765656A" w14:textId="10CA4360" w:rsidR="00F37F19" w:rsidRPr="000D2C40" w:rsidRDefault="004D70A3" w:rsidP="005815F3">
          <w:pPr>
            <w:spacing w:after="2400" w:line="240" w:lineRule="auto"/>
            <w:jc w:val="center"/>
            <w:rPr>
              <w:rFonts w:ascii="Arial" w:hAnsi="Arial" w:cs="Arial"/>
              <w:b/>
              <w:sz w:val="40"/>
              <w:szCs w:val="40"/>
            </w:rPr>
          </w:pPr>
          <w:r>
            <w:rPr>
              <w:rFonts w:ascii="Arial" w:hAnsi="Arial" w:cs="Arial"/>
              <w:b/>
              <w:sz w:val="40"/>
              <w:szCs w:val="40"/>
            </w:rPr>
            <w:t>Реализация программной модели инфокоммуникационной системы</w:t>
          </w:r>
        </w:p>
      </w:sdtContent>
    </w:sdt>
    <w:p w14:paraId="37F087A6" w14:textId="5ECC0025" w:rsidR="005815F3" w:rsidRPr="000D2C40" w:rsidRDefault="000410EB" w:rsidP="000410EB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0D2C40">
        <w:rPr>
          <w:rFonts w:ascii="Arial" w:hAnsi="Arial" w:cs="Arial"/>
          <w:sz w:val="28"/>
          <w:szCs w:val="28"/>
        </w:rPr>
        <w:t xml:space="preserve">Выполнил: </w:t>
      </w:r>
      <w:sdt>
        <w:sdtPr>
          <w:rPr>
            <w:rFonts w:ascii="Arial" w:hAnsi="Arial" w:cs="Arial"/>
            <w:sz w:val="28"/>
            <w:szCs w:val="28"/>
          </w:rPr>
          <w:id w:val="1772581617"/>
          <w:placeholder>
            <w:docPart w:val="875E458F798DBC4883F3C9D20B7A6073"/>
          </w:placeholder>
        </w:sdtPr>
        <w:sdtContent>
          <w:r w:rsidR="004D70A3">
            <w:rPr>
              <w:rFonts w:ascii="Arial" w:hAnsi="Arial" w:cs="Arial"/>
              <w:sz w:val="28"/>
              <w:szCs w:val="28"/>
            </w:rPr>
            <w:t>Абдулов</w:t>
          </w:r>
        </w:sdtContent>
      </w:sdt>
    </w:p>
    <w:p w14:paraId="2190B39D" w14:textId="4D125987" w:rsidR="005815F3" w:rsidRPr="000D2C40" w:rsidRDefault="00000000" w:rsidP="005815F3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sdt>
        <w:sdtPr>
          <w:rPr>
            <w:rFonts w:ascii="Arial" w:hAnsi="Arial" w:cs="Arial"/>
            <w:sz w:val="28"/>
            <w:szCs w:val="28"/>
          </w:rPr>
          <w:id w:val="446668242"/>
          <w:placeholder>
            <w:docPart w:val="DF67FFB4F1AC6E4C84853258FCD9AAAB"/>
          </w:placeholder>
        </w:sdtPr>
        <w:sdtContent>
          <w:r w:rsidR="004D70A3">
            <w:rPr>
              <w:rFonts w:ascii="Arial" w:hAnsi="Arial" w:cs="Arial"/>
              <w:sz w:val="28"/>
              <w:szCs w:val="28"/>
            </w:rPr>
            <w:t>Илья</w:t>
          </w:r>
        </w:sdtContent>
      </w:sdt>
      <w:r w:rsidR="000410EB" w:rsidRPr="000D2C40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id w:val="1379675918"/>
          <w:placeholder>
            <w:docPart w:val="BB595C7CE540F14D8CA8DABC18B1C2D9"/>
          </w:placeholder>
        </w:sdtPr>
        <w:sdtContent>
          <w:r w:rsidR="004D70A3">
            <w:rPr>
              <w:rFonts w:ascii="Arial" w:hAnsi="Arial" w:cs="Arial"/>
              <w:sz w:val="28"/>
              <w:szCs w:val="28"/>
            </w:rPr>
            <w:t>Александрович</w:t>
          </w:r>
        </w:sdtContent>
      </w:sdt>
    </w:p>
    <w:p w14:paraId="47474C60" w14:textId="62324D67" w:rsidR="005815F3" w:rsidRPr="000D2C40" w:rsidRDefault="000410EB" w:rsidP="000410EB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0D2C40">
        <w:rPr>
          <w:rFonts w:ascii="Arial" w:hAnsi="Arial" w:cs="Arial"/>
          <w:sz w:val="28"/>
          <w:szCs w:val="28"/>
        </w:rPr>
        <w:t xml:space="preserve">Группа № </w:t>
      </w:r>
      <w:sdt>
        <w:sdtPr>
          <w:rPr>
            <w:rFonts w:ascii="Arial" w:hAnsi="Arial" w:cs="Arial"/>
            <w:sz w:val="28"/>
            <w:szCs w:val="28"/>
          </w:rPr>
          <w:id w:val="1333804041"/>
          <w:placeholder>
            <w:docPart w:val="3808100FF3FD5B479C58F3085D41E741"/>
          </w:placeholder>
        </w:sdtPr>
        <w:sdtContent>
          <w:r w:rsidR="004D70A3">
            <w:rPr>
              <w:rFonts w:ascii="Arial" w:hAnsi="Arial" w:cs="Arial"/>
              <w:sz w:val="28"/>
              <w:szCs w:val="28"/>
              <w:lang w:val="en-US"/>
            </w:rPr>
            <w:t>K3121</w:t>
          </w:r>
        </w:sdtContent>
      </w:sdt>
    </w:p>
    <w:p w14:paraId="1549DD83" w14:textId="77777777" w:rsidR="000410EB" w:rsidRPr="000D2C40" w:rsidRDefault="000410EB" w:rsidP="000410EB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0D2C40">
        <w:rPr>
          <w:rFonts w:ascii="Arial" w:hAnsi="Arial" w:cs="Arial"/>
          <w:sz w:val="28"/>
          <w:szCs w:val="28"/>
        </w:rPr>
        <w:t xml:space="preserve">Проверила: </w:t>
      </w:r>
      <w:r w:rsidR="000D2C40" w:rsidRPr="000D2C40">
        <w:rPr>
          <w:rFonts w:ascii="Arial" w:hAnsi="Arial" w:cs="Arial"/>
          <w:sz w:val="28"/>
          <w:szCs w:val="28"/>
        </w:rPr>
        <w:t>Казанова</w:t>
      </w:r>
    </w:p>
    <w:p w14:paraId="4DC3ADE0" w14:textId="77777777" w:rsidR="000410EB" w:rsidRPr="000D2C40" w:rsidRDefault="000D2C40" w:rsidP="001B5B56">
      <w:pPr>
        <w:spacing w:after="4080" w:line="240" w:lineRule="auto"/>
        <w:jc w:val="right"/>
        <w:rPr>
          <w:rFonts w:ascii="Arial" w:hAnsi="Arial" w:cs="Arial"/>
          <w:sz w:val="28"/>
          <w:szCs w:val="28"/>
        </w:rPr>
      </w:pPr>
      <w:r w:rsidRPr="000D2C40">
        <w:rPr>
          <w:rFonts w:ascii="Arial" w:hAnsi="Arial" w:cs="Arial"/>
          <w:sz w:val="28"/>
          <w:szCs w:val="28"/>
        </w:rPr>
        <w:t>Полина Петровна</w:t>
      </w:r>
    </w:p>
    <w:p w14:paraId="66F2488F" w14:textId="77777777" w:rsidR="000410EB" w:rsidRPr="000D2C40" w:rsidRDefault="000410EB" w:rsidP="000410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0D2C40">
        <w:rPr>
          <w:rFonts w:ascii="Arial" w:hAnsi="Arial" w:cs="Arial"/>
          <w:sz w:val="28"/>
          <w:szCs w:val="28"/>
        </w:rPr>
        <w:t>Санкт-Петербург</w:t>
      </w:r>
    </w:p>
    <w:p w14:paraId="0DF5593D" w14:textId="6DCD5050" w:rsidR="00825953" w:rsidRPr="004D70A3" w:rsidRDefault="00000000" w:rsidP="004D70A3">
      <w:pPr>
        <w:spacing w:after="0" w:line="240" w:lineRule="auto"/>
        <w:jc w:val="center"/>
        <w:rPr>
          <w:rFonts w:ascii="Arial" w:hAnsi="Arial" w:cs="Arial"/>
          <w:sz w:val="28"/>
          <w:szCs w:val="28"/>
          <w:lang w:val="en-US"/>
        </w:rPr>
      </w:pPr>
      <w:sdt>
        <w:sdtPr>
          <w:rPr>
            <w:rFonts w:ascii="Arial" w:hAnsi="Arial" w:cs="Arial"/>
            <w:sz w:val="28"/>
            <w:szCs w:val="28"/>
          </w:rPr>
          <w:id w:val="1204837529"/>
          <w:placeholder>
            <w:docPart w:val="D2FD06A0D0AB8B42985BB9C43877D2A7"/>
          </w:placeholder>
        </w:sdtPr>
        <w:sdtContent>
          <w:r w:rsidR="004D70A3">
            <w:rPr>
              <w:rFonts w:ascii="Arial" w:hAnsi="Arial" w:cs="Arial"/>
              <w:sz w:val="28"/>
              <w:szCs w:val="28"/>
            </w:rPr>
            <w:t>2022</w:t>
          </w:r>
        </w:sdtContent>
      </w:sdt>
    </w:p>
    <w:sectPr w:rsidR="00825953" w:rsidRPr="004D70A3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8B129" w14:textId="77777777" w:rsidR="0014635A" w:rsidRDefault="0014635A" w:rsidP="00186C2F">
      <w:pPr>
        <w:spacing w:after="0" w:line="240" w:lineRule="auto"/>
      </w:pPr>
      <w:r>
        <w:separator/>
      </w:r>
    </w:p>
  </w:endnote>
  <w:endnote w:type="continuationSeparator" w:id="0">
    <w:p w14:paraId="4E4568B9" w14:textId="77777777" w:rsidR="0014635A" w:rsidRDefault="0014635A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79928" w14:textId="77777777" w:rsidR="0014635A" w:rsidRDefault="0014635A" w:rsidP="00186C2F">
      <w:pPr>
        <w:spacing w:after="0" w:line="240" w:lineRule="auto"/>
      </w:pPr>
      <w:r>
        <w:separator/>
      </w:r>
    </w:p>
  </w:footnote>
  <w:footnote w:type="continuationSeparator" w:id="0">
    <w:p w14:paraId="20A1D4C4" w14:textId="77777777" w:rsidR="0014635A" w:rsidRDefault="0014635A" w:rsidP="00186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A3"/>
    <w:rsid w:val="000410EB"/>
    <w:rsid w:val="000D2C40"/>
    <w:rsid w:val="0010500D"/>
    <w:rsid w:val="0014635A"/>
    <w:rsid w:val="00186C2F"/>
    <w:rsid w:val="001B5B56"/>
    <w:rsid w:val="001C10CF"/>
    <w:rsid w:val="00227E46"/>
    <w:rsid w:val="004D70A3"/>
    <w:rsid w:val="005815F3"/>
    <w:rsid w:val="00825953"/>
    <w:rsid w:val="00897D41"/>
    <w:rsid w:val="00A71023"/>
    <w:rsid w:val="00A8270D"/>
    <w:rsid w:val="00BC47E2"/>
    <w:rsid w:val="00C96B31"/>
    <w:rsid w:val="00F37F19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5D9E1"/>
  <w15:docId w15:val="{BA5E8AF4-D9BF-1D41-B462-24737253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lyaa/Desktop/&#1048;&#1082;&#1090;/uDZ/LaTex/&#1064;&#1072;&#1073;&#1083;&#1086;&#1085;_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524F1EA16A1F49BEF6D2520CCCCC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06CA99-88C5-654F-9F03-E2F768119FFA}"/>
      </w:docPartPr>
      <w:docPartBody>
        <w:p w:rsidR="00000000" w:rsidRDefault="00000000">
          <w:pPr>
            <w:pStyle w:val="75524F1EA16A1F49BEF6D2520CCCCC8D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875E458F798DBC4883F3C9D20B7A60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B8D79A-A69E-044D-8AFD-C41CC34DF136}"/>
      </w:docPartPr>
      <w:docPartBody>
        <w:p w:rsidR="00000000" w:rsidRDefault="00000000">
          <w:pPr>
            <w:pStyle w:val="875E458F798DBC4883F3C9D20B7A6073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DF67FFB4F1AC6E4C84853258FCD9AA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595DA8-31C3-1D46-8C6F-C97C2E9A3818}"/>
      </w:docPartPr>
      <w:docPartBody>
        <w:p w:rsidR="00000000" w:rsidRDefault="00000000">
          <w:pPr>
            <w:pStyle w:val="DF67FFB4F1AC6E4C84853258FCD9AAAB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BB595C7CE540F14D8CA8DABC18B1C2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A1A9FC-3AB1-A449-8C49-61DA1FFC45AB}"/>
      </w:docPartPr>
      <w:docPartBody>
        <w:p w:rsidR="00000000" w:rsidRDefault="00000000">
          <w:pPr>
            <w:pStyle w:val="BB595C7CE540F14D8CA8DABC18B1C2D9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3808100FF3FD5B479C58F3085D41E7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FB4E64-791B-5848-B821-48129CAE0F84}"/>
      </w:docPartPr>
      <w:docPartBody>
        <w:p w:rsidR="00000000" w:rsidRDefault="00000000">
          <w:pPr>
            <w:pStyle w:val="3808100FF3FD5B479C58F3085D41E741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D2FD06A0D0AB8B42985BB9C43877D2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DCDE0C-37E0-9D44-8705-FF54864EB73F}"/>
      </w:docPartPr>
      <w:docPartBody>
        <w:p w:rsidR="00000000" w:rsidRDefault="00000000">
          <w:pPr>
            <w:pStyle w:val="D2FD06A0D0AB8B42985BB9C43877D2A7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A4"/>
    <w:rsid w:val="00C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ECEADCF26259F409822E53A3DEF1EE3">
    <w:name w:val="0ECEADCF26259F409822E53A3DEF1EE3"/>
  </w:style>
  <w:style w:type="paragraph" w:customStyle="1" w:styleId="75524F1EA16A1F49BEF6D2520CCCCC8D">
    <w:name w:val="75524F1EA16A1F49BEF6D2520CCCCC8D"/>
  </w:style>
  <w:style w:type="paragraph" w:customStyle="1" w:styleId="875E458F798DBC4883F3C9D20B7A6073">
    <w:name w:val="875E458F798DBC4883F3C9D20B7A6073"/>
  </w:style>
  <w:style w:type="paragraph" w:customStyle="1" w:styleId="DF67FFB4F1AC6E4C84853258FCD9AAAB">
    <w:name w:val="DF67FFB4F1AC6E4C84853258FCD9AAAB"/>
  </w:style>
  <w:style w:type="paragraph" w:customStyle="1" w:styleId="BB595C7CE540F14D8CA8DABC18B1C2D9">
    <w:name w:val="BB595C7CE540F14D8CA8DABC18B1C2D9"/>
  </w:style>
  <w:style w:type="paragraph" w:customStyle="1" w:styleId="3808100FF3FD5B479C58F3085D41E741">
    <w:name w:val="3808100FF3FD5B479C58F3085D41E741"/>
  </w:style>
  <w:style w:type="paragraph" w:customStyle="1" w:styleId="D2FD06A0D0AB8B42985BB9C43877D2A7">
    <w:name w:val="D2FD06A0D0AB8B42985BB9C43877D2A7"/>
  </w:style>
  <w:style w:type="paragraph" w:customStyle="1" w:styleId="AB64B7970E309242A4A00B0FCABEFE03">
    <w:name w:val="AB64B7970E309242A4A00B0FCABEFE03"/>
  </w:style>
  <w:style w:type="paragraph" w:customStyle="1" w:styleId="5DB7BC010ABC6B47BCC7CC381CAEBF51">
    <w:name w:val="5DB7BC010ABC6B47BCC7CC381CAEBF51"/>
  </w:style>
  <w:style w:type="paragraph" w:customStyle="1" w:styleId="A5C6F925E2410B41ACE3833E89A293F7">
    <w:name w:val="A5C6F925E2410B41ACE3833E89A293F7"/>
  </w:style>
  <w:style w:type="paragraph" w:customStyle="1" w:styleId="E91E915B419E4E45AE83D4DED448C288">
    <w:name w:val="E91E915B419E4E45AE83D4DED448C288"/>
  </w:style>
  <w:style w:type="paragraph" w:customStyle="1" w:styleId="B34FCF9EB4CAF946B0E128B39EC126E8">
    <w:name w:val="B34FCF9EB4CAF946B0E128B39EC126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39B09-DE52-6248-BA3F-BB5C7ADE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Шаблон_отчета.dotx</Template>
  <TotalTime>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Абдулов Илья Александрович</cp:lastModifiedBy>
  <cp:revision>1</cp:revision>
  <dcterms:created xsi:type="dcterms:W3CDTF">2022-12-07T11:34:00Z</dcterms:created>
  <dcterms:modified xsi:type="dcterms:W3CDTF">2022-12-07T11:37:00Z</dcterms:modified>
</cp:coreProperties>
</file>